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A2662" w14:textId="77777777" w:rsidR="00317E7B" w:rsidRPr="000A563C" w:rsidRDefault="00BB075A" w:rsidP="00A33F99">
      <w:pPr>
        <w:jc w:val="center"/>
        <w:rPr>
          <w:rFonts w:ascii="SimHei" w:eastAsia="SimHei" w:hAnsi="SimHei"/>
          <w:b/>
        </w:rPr>
      </w:pPr>
      <w:r w:rsidRPr="000A563C">
        <w:rPr>
          <w:rFonts w:ascii="SimHei" w:eastAsia="SimHei" w:hAnsi="SimHei" w:hint="eastAsia"/>
          <w:b/>
        </w:rPr>
        <w:t>金融通</w:t>
      </w:r>
      <w:r w:rsidR="00D4746B" w:rsidRPr="000A563C">
        <w:rPr>
          <w:rFonts w:ascii="SimHei" w:eastAsia="SimHei" w:hAnsi="SimHei" w:hint="eastAsia"/>
          <w:b/>
        </w:rPr>
        <w:t>识</w:t>
      </w:r>
      <w:r w:rsidR="00A33F99" w:rsidRPr="000A563C">
        <w:rPr>
          <w:rFonts w:ascii="SimHei" w:eastAsia="SimHei" w:hAnsi="SimHei" w:hint="eastAsia"/>
          <w:b/>
        </w:rPr>
        <w:t>文档</w:t>
      </w:r>
      <w:bookmarkStart w:id="0" w:name="_GoBack"/>
      <w:bookmarkEnd w:id="0"/>
    </w:p>
    <w:p w14:paraId="446F7DBB" w14:textId="77777777" w:rsidR="00A33F99" w:rsidRPr="000A563C" w:rsidRDefault="00A33F99" w:rsidP="00A33F99">
      <w:pPr>
        <w:pStyle w:val="ListParagraph"/>
        <w:numPr>
          <w:ilvl w:val="0"/>
          <w:numId w:val="1"/>
        </w:numPr>
        <w:rPr>
          <w:rFonts w:ascii="SimHei" w:eastAsia="SimHei" w:hAnsi="SimHei"/>
        </w:rPr>
      </w:pPr>
      <w:r w:rsidRPr="000A563C">
        <w:rPr>
          <w:rFonts w:ascii="SimHei" w:eastAsia="SimHei" w:hAnsi="SimHei" w:hint="eastAsia"/>
        </w:rPr>
        <w:t>如果我</w:t>
      </w:r>
      <w:r w:rsidR="00630DAE" w:rsidRPr="000A563C">
        <w:rPr>
          <w:rFonts w:ascii="SimHei" w:eastAsia="SimHei" w:hAnsi="SimHei" w:hint="eastAsia"/>
        </w:rPr>
        <w:t>要投资</w:t>
      </w:r>
      <w:r w:rsidRPr="000A563C">
        <w:rPr>
          <w:rFonts w:ascii="SimHei" w:eastAsia="SimHei" w:hAnsi="SimHei" w:hint="eastAsia"/>
        </w:rPr>
        <w:t>，我有那些选项？</w:t>
      </w:r>
    </w:p>
    <w:p w14:paraId="043739CA" w14:textId="77777777" w:rsidR="008D23BC" w:rsidRPr="000A563C" w:rsidRDefault="005824D0" w:rsidP="008D23BC">
      <w:pPr>
        <w:ind w:left="720"/>
        <w:rPr>
          <w:rFonts w:ascii="SimHei" w:eastAsia="SimHei" w:hAnsi="SimHei"/>
        </w:rPr>
      </w:pPr>
      <w:r w:rsidRPr="000A563C">
        <w:rPr>
          <w:rFonts w:ascii="SimHei" w:eastAsia="SimHei" w:hAnsi="SimHei" w:hint="eastAsia"/>
        </w:rPr>
        <w:t>您将</w:t>
      </w:r>
      <w:r w:rsidR="00BE75E8" w:rsidRPr="000A563C">
        <w:rPr>
          <w:rFonts w:ascii="SimHei" w:eastAsia="SimHei" w:hAnsi="SimHei" w:hint="eastAsia"/>
        </w:rPr>
        <w:t>拥</w:t>
      </w:r>
      <w:r w:rsidRPr="000A563C">
        <w:rPr>
          <w:rFonts w:ascii="SimHei" w:eastAsia="SimHei" w:hAnsi="SimHei" w:hint="eastAsia"/>
        </w:rPr>
        <w:t>有所有的投资选项</w:t>
      </w:r>
      <w:r w:rsidR="00BE75E8" w:rsidRPr="000A563C">
        <w:rPr>
          <w:rFonts w:ascii="SimHei" w:eastAsia="SimHei" w:hAnsi="SimHei" w:hint="eastAsia"/>
        </w:rPr>
        <w:t>，</w:t>
      </w:r>
      <w:r w:rsidRPr="000A563C">
        <w:rPr>
          <w:rFonts w:ascii="SimHei" w:eastAsia="SimHei" w:hAnsi="SimHei" w:hint="eastAsia"/>
        </w:rPr>
        <w:t>投资不受年龄限制。</w:t>
      </w:r>
    </w:p>
    <w:p w14:paraId="55B0BF77" w14:textId="77777777" w:rsidR="005824D0" w:rsidRPr="000A563C" w:rsidRDefault="005824D0" w:rsidP="008D23BC">
      <w:pPr>
        <w:ind w:left="720"/>
        <w:rPr>
          <w:rFonts w:ascii="SimHei" w:eastAsia="SimHei" w:hAnsi="SimHei"/>
        </w:rPr>
      </w:pPr>
      <w:r w:rsidRPr="000A563C">
        <w:rPr>
          <w:rFonts w:ascii="SimHei" w:eastAsia="SimHei" w:hAnsi="SimHei" w:hint="eastAsia"/>
        </w:rPr>
        <w:t>在投资时，您所要考虑的主要因素有:</w:t>
      </w:r>
    </w:p>
    <w:p w14:paraId="78AE2433" w14:textId="77777777" w:rsidR="005824D0" w:rsidRPr="000A563C" w:rsidRDefault="005824D0" w:rsidP="005824D0">
      <w:pPr>
        <w:pStyle w:val="ListParagraph"/>
        <w:numPr>
          <w:ilvl w:val="0"/>
          <w:numId w:val="2"/>
        </w:numPr>
        <w:rPr>
          <w:rFonts w:ascii="SimHei" w:eastAsia="SimHei" w:hAnsi="SimHei"/>
        </w:rPr>
      </w:pPr>
      <w:r w:rsidRPr="000A563C">
        <w:rPr>
          <w:rFonts w:ascii="SimHei" w:eastAsia="SimHei" w:hAnsi="SimHei" w:hint="eastAsia"/>
        </w:rPr>
        <w:t>接受风险的程度</w:t>
      </w:r>
    </w:p>
    <w:p w14:paraId="4BAFAEEA" w14:textId="77777777" w:rsidR="005824D0" w:rsidRPr="000A563C" w:rsidRDefault="005824D0" w:rsidP="005824D0">
      <w:pPr>
        <w:pStyle w:val="ListParagraph"/>
        <w:numPr>
          <w:ilvl w:val="0"/>
          <w:numId w:val="2"/>
        </w:numPr>
        <w:rPr>
          <w:rFonts w:ascii="SimHei" w:eastAsia="SimHei" w:hAnsi="SimHei"/>
        </w:rPr>
      </w:pPr>
      <w:r w:rsidRPr="000A563C">
        <w:rPr>
          <w:rFonts w:ascii="SimHei" w:eastAsia="SimHei" w:hAnsi="SimHei" w:hint="eastAsia"/>
        </w:rPr>
        <w:t>自有资金</w:t>
      </w:r>
    </w:p>
    <w:p w14:paraId="2DD6208C" w14:textId="77777777" w:rsidR="005824D0" w:rsidRPr="000A563C" w:rsidRDefault="005824D0" w:rsidP="005824D0">
      <w:pPr>
        <w:pStyle w:val="ListParagraph"/>
        <w:numPr>
          <w:ilvl w:val="0"/>
          <w:numId w:val="2"/>
        </w:numPr>
        <w:rPr>
          <w:rFonts w:ascii="SimHei" w:eastAsia="SimHei" w:hAnsi="SimHei"/>
        </w:rPr>
      </w:pPr>
      <w:r w:rsidRPr="000A563C">
        <w:rPr>
          <w:rFonts w:ascii="SimHei" w:eastAsia="SimHei" w:hAnsi="SimHei" w:hint="eastAsia"/>
        </w:rPr>
        <w:t>流动性</w:t>
      </w:r>
    </w:p>
    <w:p w14:paraId="0AAB7706" w14:textId="77777777" w:rsidR="005824D0" w:rsidRPr="000A563C" w:rsidRDefault="005824D0" w:rsidP="005824D0">
      <w:pPr>
        <w:pStyle w:val="ListParagraph"/>
        <w:numPr>
          <w:ilvl w:val="0"/>
          <w:numId w:val="2"/>
        </w:numPr>
        <w:rPr>
          <w:rFonts w:ascii="SimHei" w:eastAsia="SimHei" w:hAnsi="SimHei"/>
        </w:rPr>
      </w:pPr>
      <w:r w:rsidRPr="000A563C">
        <w:rPr>
          <w:rFonts w:ascii="SimHei" w:eastAsia="SimHei" w:hAnsi="SimHei" w:hint="eastAsia"/>
        </w:rPr>
        <w:t>投资时间</w:t>
      </w:r>
    </w:p>
    <w:p w14:paraId="6F01E4B0" w14:textId="77777777" w:rsidR="005824D0" w:rsidRPr="000A563C" w:rsidRDefault="005824D0" w:rsidP="005824D0">
      <w:pPr>
        <w:pStyle w:val="ListParagraph"/>
        <w:numPr>
          <w:ilvl w:val="0"/>
          <w:numId w:val="2"/>
        </w:numPr>
        <w:rPr>
          <w:rFonts w:ascii="SimHei" w:eastAsia="SimHei" w:hAnsi="SimHei"/>
        </w:rPr>
      </w:pPr>
      <w:r w:rsidRPr="000A563C">
        <w:rPr>
          <w:rFonts w:ascii="SimHei" w:eastAsia="SimHei" w:hAnsi="SimHei" w:hint="eastAsia"/>
        </w:rPr>
        <w:t>回报率</w:t>
      </w:r>
    </w:p>
    <w:p w14:paraId="36AF2707" w14:textId="77777777" w:rsidR="005824D0" w:rsidRPr="000A563C" w:rsidRDefault="005824D0" w:rsidP="005824D0">
      <w:pPr>
        <w:ind w:left="720"/>
        <w:rPr>
          <w:rFonts w:ascii="SimHei" w:eastAsia="SimHei" w:hAnsi="SimHei"/>
        </w:rPr>
      </w:pPr>
      <w:r w:rsidRPr="000A563C">
        <w:rPr>
          <w:rFonts w:ascii="SimHei" w:eastAsia="SimHei" w:hAnsi="SimHei" w:hint="eastAsia"/>
        </w:rPr>
        <w:t>可以投资的金融产品包括：</w:t>
      </w:r>
      <w:r w:rsidR="00630DAE" w:rsidRPr="000A563C">
        <w:rPr>
          <w:rFonts w:ascii="SimHei" w:eastAsia="SimHei" w:hAnsi="SimHei" w:hint="eastAsia"/>
        </w:rPr>
        <w:t>储蓄，理财产品，基金，股票，债券，期货，保险，黄金，房地产。</w:t>
      </w:r>
    </w:p>
    <w:p w14:paraId="78791161" w14:textId="77777777" w:rsidR="00630DAE" w:rsidRPr="000A563C" w:rsidRDefault="00630DAE" w:rsidP="005824D0">
      <w:pPr>
        <w:ind w:left="720"/>
        <w:rPr>
          <w:rFonts w:ascii="SimHei" w:eastAsia="SimHei" w:hAnsi="SimHei"/>
        </w:rPr>
      </w:pPr>
      <w:r w:rsidRPr="000A563C">
        <w:rPr>
          <w:rFonts w:ascii="SimHei" w:eastAsia="SimHei" w:hAnsi="SimHei" w:hint="eastAsia"/>
        </w:rPr>
        <w:t>在决定投资之前，请和理财专业人士咨询。</w:t>
      </w:r>
    </w:p>
    <w:p w14:paraId="579CAE46" w14:textId="77777777" w:rsidR="00A33F99" w:rsidRPr="000A563C" w:rsidRDefault="008B3E44" w:rsidP="00A33F99">
      <w:pPr>
        <w:pStyle w:val="ListParagraph"/>
        <w:numPr>
          <w:ilvl w:val="0"/>
          <w:numId w:val="1"/>
        </w:numPr>
        <w:rPr>
          <w:rFonts w:ascii="SimHei" w:eastAsia="SimHei" w:hAnsi="SimHei"/>
        </w:rPr>
      </w:pPr>
      <w:r w:rsidRPr="000A563C">
        <w:rPr>
          <w:rFonts w:ascii="SimHei" w:eastAsia="SimHei" w:hAnsi="SimHei" w:hint="eastAsia"/>
        </w:rPr>
        <w:t>我投资的时候，需要提供身份证明吗</w:t>
      </w:r>
      <w:r w:rsidR="00A33F99" w:rsidRPr="000A563C">
        <w:rPr>
          <w:rFonts w:ascii="SimHei" w:eastAsia="SimHei" w:hAnsi="SimHei" w:hint="eastAsia"/>
        </w:rPr>
        <w:t>？</w:t>
      </w:r>
    </w:p>
    <w:p w14:paraId="30D68CF8" w14:textId="77777777" w:rsidR="004B6FC8" w:rsidRPr="000A563C" w:rsidRDefault="008D23BC" w:rsidP="004B6FC8">
      <w:pPr>
        <w:ind w:left="720"/>
        <w:rPr>
          <w:rFonts w:ascii="SimHei" w:eastAsia="SimHei" w:hAnsi="SimHei"/>
        </w:rPr>
      </w:pPr>
      <w:r w:rsidRPr="000A563C">
        <w:rPr>
          <w:rFonts w:ascii="SimHei" w:eastAsia="SimHei" w:hAnsi="SimHei" w:hint="eastAsia"/>
        </w:rPr>
        <w:t>是的。这是在金融机构开户必须的步骤。</w:t>
      </w:r>
    </w:p>
    <w:p w14:paraId="31EAE242" w14:textId="77777777" w:rsidR="00A33F99" w:rsidRPr="000A563C" w:rsidRDefault="00A33F99" w:rsidP="00A33F99">
      <w:pPr>
        <w:pStyle w:val="ListParagraph"/>
        <w:numPr>
          <w:ilvl w:val="0"/>
          <w:numId w:val="1"/>
        </w:numPr>
        <w:rPr>
          <w:rFonts w:ascii="SimHei" w:eastAsia="SimHei" w:hAnsi="SimHei"/>
        </w:rPr>
      </w:pPr>
      <w:r w:rsidRPr="000A563C">
        <w:rPr>
          <w:rFonts w:ascii="SimHei" w:eastAsia="SimHei" w:hAnsi="SimHei" w:hint="eastAsia"/>
        </w:rPr>
        <w:t>什么是</w:t>
      </w:r>
      <w:r w:rsidR="004B6FC8" w:rsidRPr="000A563C">
        <w:rPr>
          <w:rFonts w:ascii="SimHei" w:eastAsia="SimHei" w:hAnsi="SimHei" w:hint="eastAsia"/>
        </w:rPr>
        <w:t>委托</w:t>
      </w:r>
      <w:r w:rsidRPr="000A563C">
        <w:rPr>
          <w:rFonts w:ascii="SimHei" w:eastAsia="SimHei" w:hAnsi="SimHei" w:hint="eastAsia"/>
        </w:rPr>
        <w:t>？</w:t>
      </w:r>
    </w:p>
    <w:p w14:paraId="1AF6C17D" w14:textId="77777777" w:rsidR="004B6FC8" w:rsidRPr="000A563C" w:rsidRDefault="004B6FC8" w:rsidP="004B6FC8">
      <w:pPr>
        <w:ind w:left="720"/>
        <w:rPr>
          <w:rFonts w:ascii="SimHei" w:eastAsia="SimHei" w:hAnsi="SimHei"/>
        </w:rPr>
      </w:pPr>
      <w:r w:rsidRPr="000A563C">
        <w:rPr>
          <w:rFonts w:ascii="SimHei" w:eastAsia="SimHei" w:hAnsi="SimHei" w:hint="eastAsia"/>
        </w:rPr>
        <w:t>委托是指某人指定其他人担任自己的全权代表，打理资金的往来和固定资产的运作。</w:t>
      </w:r>
    </w:p>
    <w:p w14:paraId="0769A524" w14:textId="77777777" w:rsidR="004B6FC8" w:rsidRPr="000A563C" w:rsidRDefault="004B6FC8" w:rsidP="004B6FC8">
      <w:pPr>
        <w:ind w:left="720"/>
        <w:rPr>
          <w:rFonts w:ascii="SimHei" w:eastAsia="SimHei" w:hAnsi="SimHei"/>
        </w:rPr>
      </w:pPr>
      <w:r w:rsidRPr="000A563C">
        <w:rPr>
          <w:rFonts w:ascii="SimHei" w:eastAsia="SimHei" w:hAnsi="SimHei" w:hint="eastAsia"/>
        </w:rPr>
        <w:t>这也意味着您指定的委托人可以代表您对资产进行合法地处置。</w:t>
      </w:r>
    </w:p>
    <w:p w14:paraId="7AF1098D" w14:textId="77777777" w:rsidR="00A33F99" w:rsidRPr="000A563C" w:rsidRDefault="00A33F99" w:rsidP="00A33F99">
      <w:pPr>
        <w:pStyle w:val="ListParagraph"/>
        <w:numPr>
          <w:ilvl w:val="0"/>
          <w:numId w:val="1"/>
        </w:numPr>
        <w:rPr>
          <w:rFonts w:ascii="SimHei" w:eastAsia="SimHei" w:hAnsi="SimHei"/>
        </w:rPr>
      </w:pPr>
      <w:r w:rsidRPr="000A563C">
        <w:rPr>
          <w:rFonts w:ascii="SimHei" w:eastAsia="SimHei" w:hAnsi="SimHei" w:hint="eastAsia"/>
        </w:rPr>
        <w:t>如果我没有足够的资金维持我的日常开销，我该如何</w:t>
      </w:r>
      <w:r w:rsidR="008E0EBA" w:rsidRPr="000A563C">
        <w:rPr>
          <w:rFonts w:ascii="SimHei" w:eastAsia="SimHei" w:hAnsi="SimHei" w:hint="eastAsia"/>
        </w:rPr>
        <w:t>省钱做投资</w:t>
      </w:r>
      <w:r w:rsidRPr="000A563C">
        <w:rPr>
          <w:rFonts w:ascii="SimHei" w:eastAsia="SimHei" w:hAnsi="SimHei" w:hint="eastAsia"/>
        </w:rPr>
        <w:t>？</w:t>
      </w:r>
    </w:p>
    <w:p w14:paraId="0C085E43" w14:textId="77777777" w:rsidR="00A33F99" w:rsidRPr="000A563C" w:rsidRDefault="00A33F99" w:rsidP="00A33F99">
      <w:pPr>
        <w:ind w:left="720"/>
        <w:rPr>
          <w:rFonts w:ascii="SimHei" w:eastAsia="SimHei" w:hAnsi="SimHei"/>
        </w:rPr>
      </w:pPr>
      <w:r w:rsidRPr="000A563C">
        <w:rPr>
          <w:rFonts w:ascii="SimHei" w:eastAsia="SimHei" w:hAnsi="SimHei" w:hint="eastAsia"/>
        </w:rPr>
        <w:t>您需要节省您的开支，并对未来的现金流有一个较为实际的规划。一旦您有一个较为实际的现金流规划，那么，您一定会节省出足够的资金用以维持杂货铺的日常开销。这并不一定</w:t>
      </w:r>
      <w:r w:rsidR="004B6FC8" w:rsidRPr="000A563C">
        <w:rPr>
          <w:rFonts w:ascii="SimHei" w:eastAsia="SimHei" w:hAnsi="SimHei" w:hint="eastAsia"/>
        </w:rPr>
        <w:t>需要</w:t>
      </w:r>
      <w:r w:rsidRPr="000A563C">
        <w:rPr>
          <w:rFonts w:ascii="SimHei" w:eastAsia="SimHei" w:hAnsi="SimHei" w:hint="eastAsia"/>
        </w:rPr>
        <w:t>一大笔钱</w:t>
      </w:r>
      <w:r w:rsidR="004B6FC8" w:rsidRPr="000A563C">
        <w:rPr>
          <w:rFonts w:ascii="SimHei" w:eastAsia="SimHei" w:hAnsi="SimHei" w:hint="eastAsia"/>
        </w:rPr>
        <w:t>。如果每时每刻都能够节省一点，最后必将会有足够的</w:t>
      </w:r>
      <w:r w:rsidR="008E0EBA" w:rsidRPr="000A563C">
        <w:rPr>
          <w:rFonts w:ascii="SimHei" w:eastAsia="SimHei" w:hAnsi="SimHei" w:hint="eastAsia"/>
        </w:rPr>
        <w:t>资金用以投资</w:t>
      </w:r>
      <w:r w:rsidR="004B6FC8" w:rsidRPr="000A563C">
        <w:rPr>
          <w:rFonts w:ascii="SimHei" w:eastAsia="SimHei" w:hAnsi="SimHei" w:hint="eastAsia"/>
        </w:rPr>
        <w:t>。</w:t>
      </w:r>
    </w:p>
    <w:sectPr w:rsidR="00A33F99" w:rsidRPr="000A5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805DA" w14:textId="77777777" w:rsidR="00636F73" w:rsidRDefault="00636F73" w:rsidP="00636F73">
      <w:pPr>
        <w:spacing w:after="0" w:line="240" w:lineRule="auto"/>
      </w:pPr>
      <w:r>
        <w:separator/>
      </w:r>
    </w:p>
  </w:endnote>
  <w:endnote w:type="continuationSeparator" w:id="0">
    <w:p w14:paraId="1A39170A" w14:textId="77777777" w:rsidR="00636F73" w:rsidRDefault="00636F73" w:rsidP="00636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4E384" w14:textId="77777777" w:rsidR="00636F73" w:rsidRDefault="00636F73" w:rsidP="00636F73">
      <w:pPr>
        <w:spacing w:after="0" w:line="240" w:lineRule="auto"/>
      </w:pPr>
      <w:r>
        <w:separator/>
      </w:r>
    </w:p>
  </w:footnote>
  <w:footnote w:type="continuationSeparator" w:id="0">
    <w:p w14:paraId="1F421169" w14:textId="77777777" w:rsidR="00636F73" w:rsidRDefault="00636F73" w:rsidP="00636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51EDB"/>
    <w:multiLevelType w:val="hybridMultilevel"/>
    <w:tmpl w:val="B7DAB2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BCC6E82"/>
    <w:multiLevelType w:val="hybridMultilevel"/>
    <w:tmpl w:val="8BCEF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7E7B"/>
    <w:rsid w:val="000A563C"/>
    <w:rsid w:val="00317E7B"/>
    <w:rsid w:val="004B6FC8"/>
    <w:rsid w:val="005824D0"/>
    <w:rsid w:val="00630DAE"/>
    <w:rsid w:val="00636F73"/>
    <w:rsid w:val="008B3E44"/>
    <w:rsid w:val="008D23BC"/>
    <w:rsid w:val="008E0EBA"/>
    <w:rsid w:val="00A1661F"/>
    <w:rsid w:val="00A33F99"/>
    <w:rsid w:val="00A4504C"/>
    <w:rsid w:val="00BB075A"/>
    <w:rsid w:val="00BE75E8"/>
    <w:rsid w:val="00D4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FBEBAAF"/>
  <w15:docId w15:val="{F8989D51-103B-47BF-BC5B-239BBA83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F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6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F73"/>
  </w:style>
  <w:style w:type="paragraph" w:styleId="Footer">
    <w:name w:val="footer"/>
    <w:basedOn w:val="Normal"/>
    <w:link w:val="FooterChar"/>
    <w:uiPriority w:val="99"/>
    <w:unhideWhenUsed/>
    <w:rsid w:val="00636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PresentationFormat>a0e55fe9-9afb-43e7-b26e-07da7a1afb69</PresentationFormat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Jin, Tomas</dc:creator>
  <cp:lastModifiedBy>Liu, Tracy</cp:lastModifiedBy>
  <cp:revision>7</cp:revision>
  <dcterms:created xsi:type="dcterms:W3CDTF">2019-07-19T06:13:00Z</dcterms:created>
  <dcterms:modified xsi:type="dcterms:W3CDTF">2020-09-22T05:45:00Z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gnature">
    <vt:lpwstr>DqkNPhT7bdw/Gq+D5NKA6q5DwkUd07lCy9pEuuRCONmZhgA7tVELGNxoc5NnJ6SvKPHLtqRf4QW7vyScTy2LXA==</vt:lpwstr>
  </property>
</Properties>
</file>